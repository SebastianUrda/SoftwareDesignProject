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7A" w:rsidRPr="00AD232E" w:rsidRDefault="00106ED9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6705C7">
        <w:rPr>
          <w:rFonts w:ascii="Times New Roman" w:hAnsi="Times New Roman"/>
        </w:rPr>
        <w:t>&lt;Numismatic Application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6705C7">
            <w:pPr>
              <w:pStyle w:val="Tabletext"/>
            </w:pPr>
            <w:r>
              <w:t>&lt;17Mar/18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6705C7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6705C7">
            <w:pPr>
              <w:pStyle w:val="Tabletext"/>
            </w:pPr>
            <w:r>
              <w:t>&lt;Sebastian George Urda</w:t>
            </w:r>
            <w:r w:rsidR="0085257A"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6705C7" w:rsidRDefault="006705C7">
      <w:pPr>
        <w:pStyle w:val="Title"/>
        <w:rPr>
          <w:rFonts w:ascii="Times New Roman" w:hAnsi="Times New Roman"/>
        </w:rPr>
      </w:pPr>
    </w:p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Pr="006705C7" w:rsidRDefault="006705C7" w:rsidP="006705C7"/>
    <w:p w:rsidR="006705C7" w:rsidRDefault="006705C7">
      <w:pPr>
        <w:pStyle w:val="Title"/>
      </w:pPr>
    </w:p>
    <w:p w:rsidR="0085257A" w:rsidRPr="00AD232E" w:rsidRDefault="0085257A">
      <w:pPr>
        <w:pStyle w:val="Title"/>
        <w:rPr>
          <w:rFonts w:ascii="Times New Roman" w:hAnsi="Times New Roman"/>
        </w:rPr>
      </w:pPr>
      <w:r w:rsidRPr="006705C7"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106ED9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106ED9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106ED9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106ED9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6705C7" w:rsidRPr="006705C7" w:rsidRDefault="006705C7" w:rsidP="006705C7">
      <w:r>
        <w:t>In this document will be presented the terms commonly used in the field of the application an dare not so common.</w:t>
      </w:r>
    </w:p>
    <w:p w:rsidR="0085257A" w:rsidRPr="00AD232E" w:rsidRDefault="008978F7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6705C7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AD232E" w:rsidRDefault="006705C7" w:rsidP="006705C7">
            <w:pPr>
              <w:pStyle w:val="InfoBlue"/>
            </w:pPr>
            <w:r>
              <w:t>Numismatics</w:t>
            </w:r>
          </w:p>
        </w:tc>
        <w:tc>
          <w:tcPr>
            <w:tcW w:w="3232" w:type="dxa"/>
          </w:tcPr>
          <w:p w:rsidR="0085257A" w:rsidRPr="006705C7" w:rsidRDefault="006705C7" w:rsidP="006705C7">
            <w:pPr>
              <w:pStyle w:val="InfoBlue"/>
            </w:pPr>
            <w:r w:rsidRPr="006705C7">
              <w:t xml:space="preserve"> is the study or collection of </w:t>
            </w:r>
            <w:r w:rsidRPr="006705C7">
              <w:rPr>
                <w:i/>
              </w:rPr>
              <w:t>currency</w:t>
            </w:r>
            <w:r w:rsidRPr="006705C7">
              <w:t xml:space="preserve">, including coins, tokens, paper money, and related objects. While </w:t>
            </w:r>
            <w:r w:rsidRPr="006705C7">
              <w:rPr>
                <w:i/>
              </w:rPr>
              <w:t>numismatists</w:t>
            </w:r>
            <w:r w:rsidRPr="006705C7">
              <w:t xml:space="preserve"> are often characterized as students or collectors of </w:t>
            </w:r>
            <w:r w:rsidRPr="006705C7">
              <w:rPr>
                <w:i/>
              </w:rPr>
              <w:t>coins</w:t>
            </w:r>
            <w:r w:rsidRPr="006705C7">
              <w:t xml:space="preserve">, the discipline also includes the broader study of </w:t>
            </w:r>
            <w:r w:rsidRPr="006705C7">
              <w:rPr>
                <w:i/>
              </w:rPr>
              <w:t>money</w:t>
            </w:r>
            <w:r w:rsidRPr="006705C7">
              <w:t xml:space="preserve"> and other </w:t>
            </w:r>
            <w:r w:rsidRPr="006705C7">
              <w:rPr>
                <w:i/>
              </w:rPr>
              <w:t>payment</w:t>
            </w:r>
            <w:r w:rsidRPr="006705C7">
              <w:t xml:space="preserve"> </w:t>
            </w:r>
            <w:r w:rsidRPr="006705C7">
              <w:t xml:space="preserve">media used to resolve </w:t>
            </w:r>
            <w:r w:rsidRPr="006705C7">
              <w:rPr>
                <w:i/>
              </w:rPr>
              <w:t>debts</w:t>
            </w:r>
            <w:r w:rsidRPr="006705C7">
              <w:t xml:space="preserve"> and the exchange of </w:t>
            </w:r>
            <w:r w:rsidRPr="006705C7">
              <w:rPr>
                <w:i/>
              </w:rPr>
              <w:t>goods</w:t>
            </w:r>
            <w:r w:rsidRPr="006705C7">
              <w:t>.</w:t>
            </w:r>
          </w:p>
        </w:tc>
        <w:tc>
          <w:tcPr>
            <w:tcW w:w="1890" w:type="dxa"/>
          </w:tcPr>
          <w:p w:rsidR="0085257A" w:rsidRPr="00AD232E" w:rsidRDefault="0085257A" w:rsidP="006705C7">
            <w:pPr>
              <w:pStyle w:val="InfoBlue"/>
            </w:pPr>
            <w:bookmarkStart w:id="7" w:name="_GoBack"/>
            <w:bookmarkEnd w:id="7"/>
          </w:p>
        </w:tc>
        <w:tc>
          <w:tcPr>
            <w:tcW w:w="3420" w:type="dxa"/>
          </w:tcPr>
          <w:p w:rsidR="0085257A" w:rsidRPr="00AD232E" w:rsidRDefault="0085257A" w:rsidP="006705C7">
            <w:pPr>
              <w:pStyle w:val="InfoBlue"/>
            </w:pPr>
          </w:p>
        </w:tc>
      </w:tr>
      <w:tr w:rsidR="006705C7" w:rsidRPr="00AD232E" w:rsidTr="00AD232E">
        <w:trPr>
          <w:trHeight w:val="976"/>
        </w:trPr>
        <w:tc>
          <w:tcPr>
            <w:tcW w:w="2258" w:type="dxa"/>
          </w:tcPr>
          <w:p w:rsidR="006705C7" w:rsidRDefault="006705C7" w:rsidP="006705C7">
            <w:pPr>
              <w:pStyle w:val="InfoBlue"/>
            </w:pPr>
            <w:r>
              <w:t>Custodian</w:t>
            </w:r>
          </w:p>
        </w:tc>
        <w:tc>
          <w:tcPr>
            <w:tcW w:w="3232" w:type="dxa"/>
          </w:tcPr>
          <w:p w:rsidR="006705C7" w:rsidRPr="006705C7" w:rsidRDefault="006705C7" w:rsidP="006705C7">
            <w:pPr>
              <w:pStyle w:val="InfoBlue"/>
            </w:pPr>
            <w:r>
              <w:t>Person who has responsibility for or looks after something, such as a museum, financial assets, or a culture or tradition</w:t>
            </w:r>
          </w:p>
        </w:tc>
        <w:tc>
          <w:tcPr>
            <w:tcW w:w="1890" w:type="dxa"/>
          </w:tcPr>
          <w:p w:rsidR="006705C7" w:rsidRPr="00AD232E" w:rsidRDefault="006705C7" w:rsidP="006705C7">
            <w:pPr>
              <w:pStyle w:val="InfoBlue"/>
            </w:pPr>
          </w:p>
        </w:tc>
        <w:tc>
          <w:tcPr>
            <w:tcW w:w="3420" w:type="dxa"/>
          </w:tcPr>
          <w:p w:rsidR="006705C7" w:rsidRPr="00AD232E" w:rsidRDefault="006705C7" w:rsidP="006705C7">
            <w:pPr>
              <w:pStyle w:val="InfoBlue"/>
            </w:pPr>
          </w:p>
        </w:tc>
      </w:tr>
      <w:bookmarkEnd w:id="6"/>
    </w:tbl>
    <w:p w:rsidR="0085257A" w:rsidRPr="00AD232E" w:rsidRDefault="0085257A">
      <w:pPr>
        <w:pStyle w:val="BodyText"/>
      </w:pPr>
    </w:p>
    <w:sectPr w:rsidR="0085257A" w:rsidRPr="00AD232E" w:rsidSect="00C35D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ED9" w:rsidRDefault="00106ED9">
      <w:pPr>
        <w:spacing w:line="240" w:lineRule="auto"/>
      </w:pPr>
      <w:r>
        <w:separator/>
      </w:r>
    </w:p>
  </w:endnote>
  <w:endnote w:type="continuationSeparator" w:id="0">
    <w:p w:rsidR="00106ED9" w:rsidRDefault="00106E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106ED9">
            <w:fldChar w:fldCharType="begin"/>
          </w:r>
          <w:r w:rsidR="00106ED9">
            <w:instrText xml:space="preserve"> DOCPROPERTY "Company"  \* MERGEFORMAT </w:instrText>
          </w:r>
          <w:r w:rsidR="00106ED9">
            <w:fldChar w:fldCharType="separate"/>
          </w:r>
          <w:r w:rsidR="006705C7">
            <w:t>&lt;Sebastian George Urda</w:t>
          </w:r>
          <w:r>
            <w:t>&gt;</w:t>
          </w:r>
          <w:r w:rsidR="00106ED9">
            <w:fldChar w:fldCharType="end"/>
          </w:r>
          <w:r>
            <w:t xml:space="preserve">, </w:t>
          </w:r>
          <w:r w:rsidR="00106ED9">
            <w:fldChar w:fldCharType="begin"/>
          </w:r>
          <w:r w:rsidR="00106ED9">
            <w:instrText xml:space="preserve"> DATE \@ "yyyy" </w:instrText>
          </w:r>
          <w:r w:rsidR="00106ED9">
            <w:fldChar w:fldCharType="separate"/>
          </w:r>
          <w:r w:rsidR="006705C7">
            <w:rPr>
              <w:noProof/>
            </w:rPr>
            <w:t>2018</w:t>
          </w:r>
          <w:r w:rsidR="00106ED9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6705C7">
            <w:rPr>
              <w:rStyle w:val="PageNumber"/>
              <w:noProof/>
            </w:rPr>
            <w:t>3</w:t>
          </w:r>
          <w:r w:rsidR="00CE5184">
            <w:rPr>
              <w:rStyle w:val="PageNumber"/>
            </w:rPr>
            <w:fldChar w:fldCharType="end"/>
          </w:r>
        </w:p>
      </w:tc>
    </w:tr>
  </w:tbl>
  <w:p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ED9" w:rsidRDefault="00106ED9">
      <w:pPr>
        <w:spacing w:line="240" w:lineRule="auto"/>
      </w:pPr>
      <w:r>
        <w:separator/>
      </w:r>
    </w:p>
  </w:footnote>
  <w:footnote w:type="continuationSeparator" w:id="0">
    <w:p w:rsidR="00106ED9" w:rsidRDefault="00106E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106ED9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6705C7">
      <w:rPr>
        <w:rFonts w:ascii="Arial" w:hAnsi="Arial"/>
        <w:b/>
        <w:sz w:val="36"/>
      </w:rPr>
      <w:t xml:space="preserve">&lt;Sebastian George Urda 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106ED9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6705C7">
      <w:rPr>
        <w:rFonts w:ascii="Arial" w:hAnsi="Arial"/>
        <w:b/>
        <w:sz w:val="36"/>
      </w:rPr>
      <w:t>&lt;30433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106ED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705C7">
            <w:t>&lt;Numismatic Application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6705C7">
          <w:r>
            <w:t xml:space="preserve">  Date:  &lt;17/Mar/18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6705C7">
          <w:r>
            <w:t>&lt;TCFTS2</w:t>
          </w:r>
          <w:r w:rsidR="00AD439A">
            <w:t>&gt;</w:t>
          </w:r>
        </w:p>
      </w:tc>
    </w:tr>
  </w:tbl>
  <w:p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06ED9"/>
    <w:rsid w:val="001C7458"/>
    <w:rsid w:val="001D42BB"/>
    <w:rsid w:val="005A3207"/>
    <w:rsid w:val="00600853"/>
    <w:rsid w:val="006705C7"/>
    <w:rsid w:val="007F349D"/>
    <w:rsid w:val="0085257A"/>
    <w:rsid w:val="008978F7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D5D3395-1BC0-4758-B9F2-64B3298D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705C7"/>
    <w:pPr>
      <w:tabs>
        <w:tab w:val="left" w:pos="540"/>
        <w:tab w:val="left" w:pos="1260"/>
      </w:tabs>
      <w:spacing w:after="120"/>
    </w:pPr>
    <w:rPr>
      <w:bCs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20</TotalTime>
  <Pages>4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Sebastian</cp:lastModifiedBy>
  <cp:revision>5</cp:revision>
  <cp:lastPrinted>2001-03-15T12:26:00Z</cp:lastPrinted>
  <dcterms:created xsi:type="dcterms:W3CDTF">2010-02-26T10:01:00Z</dcterms:created>
  <dcterms:modified xsi:type="dcterms:W3CDTF">2018-03-17T10:50:00Z</dcterms:modified>
</cp:coreProperties>
</file>